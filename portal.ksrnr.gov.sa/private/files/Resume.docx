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D80" w:rsidRDefault="003A3D80" w:rsidP="002615AD">
      <w:pPr>
        <w:pStyle w:val="ContactInfo"/>
        <w:jc w:val="center"/>
      </w:pPr>
      <w:r w:rsidRPr="003A3D80">
        <w:t>Riyadh, Saudi Arabia</w:t>
      </w:r>
    </w:p>
    <w:p w:rsidR="00DE0ADB" w:rsidRDefault="003A3D80" w:rsidP="00DE0ADB">
      <w:pPr>
        <w:pStyle w:val="ContactInfo"/>
        <w:jc w:val="center"/>
      </w:pPr>
      <w:r>
        <w:t xml:space="preserve">Phone # </w:t>
      </w:r>
      <w:r w:rsidR="00730267">
        <w:t>0551570723</w:t>
      </w:r>
    </w:p>
    <w:p w:rsidR="00DE0ADB" w:rsidRDefault="00DE0ADB" w:rsidP="00DE0ADB">
      <w:pPr>
        <w:pStyle w:val="ContactInfo"/>
        <w:jc w:val="center"/>
      </w:pPr>
      <w:r w:rsidRPr="00DE0ADB">
        <w:t xml:space="preserve">Date of Birth: </w:t>
      </w:r>
      <w:r w:rsidR="00AA1FCA">
        <w:t>8</w:t>
      </w:r>
      <w:r w:rsidRPr="00DE0ADB">
        <w:t>th may 1997</w:t>
      </w:r>
    </w:p>
    <w:p w:rsidR="00BA56D5" w:rsidRDefault="003A3D80" w:rsidP="002615AD">
      <w:pPr>
        <w:pStyle w:val="ContactInfo"/>
        <w:jc w:val="center"/>
        <w:rPr>
          <w:rStyle w:val="Emphasis"/>
        </w:rPr>
      </w:pPr>
      <w:r>
        <w:rPr>
          <w:rStyle w:val="Emphasis"/>
        </w:rPr>
        <w:t xml:space="preserve">Email: </w:t>
      </w:r>
      <w:r w:rsidR="00730267">
        <w:rPr>
          <w:rStyle w:val="Emphasis"/>
        </w:rPr>
        <w:t>Arwaibrahim109@gmail.com</w:t>
      </w:r>
    </w:p>
    <w:p w:rsidR="00BA56D5" w:rsidRDefault="00BC1B7C" w:rsidP="00C6646D">
      <w:pPr>
        <w:pStyle w:val="Name"/>
        <w:tabs>
          <w:tab w:val="left" w:pos="2895"/>
        </w:tabs>
      </w:pPr>
      <w:sdt>
        <w:sdtPr>
          <w:alias w:val="Your Name"/>
          <w:tag w:val=""/>
          <w:id w:val="-574512284"/>
          <w:placeholder>
            <w:docPart w:val="B39273E52566425AA5D33AAD203FE76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/>
        </w:sdtPr>
        <w:sdtEndPr/>
        <w:sdtContent>
          <w:r w:rsidR="00984070">
            <w:t>Arwa Ibrahim</w:t>
          </w:r>
          <w:r w:rsidR="00C6646D">
            <w:t xml:space="preserve"> Al-huwaimel</w:t>
          </w:r>
        </w:sdtContent>
      </w:sdt>
    </w:p>
    <w:tbl>
      <w:tblPr>
        <w:tblStyle w:val="ResumeTable"/>
        <w:tblW w:w="5000" w:type="pct"/>
        <w:tblInd w:w="-360" w:type="dxa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472"/>
        <w:gridCol w:w="7830"/>
      </w:tblGrid>
      <w:tr w:rsidR="00BA56D5" w:rsidTr="00223A5E">
        <w:tc>
          <w:tcPr>
            <w:tcW w:w="1778" w:type="dxa"/>
            <w:tcBorders>
              <w:bottom w:val="single" w:sz="4" w:space="0" w:color="E32D91" w:themeColor="accent1"/>
            </w:tcBorders>
          </w:tcPr>
          <w:p w:rsidR="00BA56D5" w:rsidRDefault="00594A6E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  <w:tcBorders>
              <w:bottom w:val="single" w:sz="4" w:space="0" w:color="E32D91" w:themeColor="accent1"/>
            </w:tcBorders>
          </w:tcPr>
          <w:p w:rsidR="00BA56D5" w:rsidRPr="00CA0EFB" w:rsidRDefault="00BA56D5">
            <w:pPr>
              <w:rPr>
                <w:sz w:val="18"/>
                <w:szCs w:val="18"/>
              </w:rPr>
            </w:pPr>
          </w:p>
        </w:tc>
        <w:tc>
          <w:tcPr>
            <w:tcW w:w="7830" w:type="dxa"/>
            <w:tcBorders>
              <w:bottom w:val="single" w:sz="4" w:space="0" w:color="E32D91" w:themeColor="accent1"/>
            </w:tcBorders>
          </w:tcPr>
          <w:p w:rsidR="00DE0ADB" w:rsidRDefault="00DE0ADB" w:rsidP="00DE0ADB">
            <w:pPr>
              <w:pStyle w:val="Default"/>
              <w:spacing w:line="276" w:lineRule="auto"/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:kern w:val="20"/>
                <w:sz w:val="18"/>
                <w:szCs w:val="18"/>
                <w:lang w:eastAsia="ja-JP"/>
                <w14:ligatures w14:val="standardContextual"/>
              </w:rPr>
            </w:pPr>
            <w:r w:rsidRPr="00DE0ADB"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:kern w:val="20"/>
                <w:sz w:val="18"/>
                <w:szCs w:val="18"/>
                <w:lang w:eastAsia="ja-JP"/>
                <w14:ligatures w14:val="standardContextual"/>
              </w:rPr>
              <w:t xml:space="preserve">King Saud University (KSU) </w:t>
            </w:r>
          </w:p>
          <w:p w:rsidR="00DE0ADB" w:rsidRPr="00DE0ADB" w:rsidRDefault="00DE0ADB" w:rsidP="00DE0ADB">
            <w:pPr>
              <w:pStyle w:val="Default"/>
              <w:spacing w:line="276" w:lineRule="auto"/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18"/>
                <w:szCs w:val="18"/>
                <w:lang w:eastAsia="ja-JP"/>
              </w:rPr>
            </w:pPr>
            <w:r w:rsidRPr="00DE0ADB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18"/>
                <w:szCs w:val="18"/>
                <w:lang w:eastAsia="ja-JP"/>
              </w:rPr>
              <w:t xml:space="preserve">Bachelor’s degree </w:t>
            </w:r>
            <w:r w:rsidR="003D1D6E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18"/>
                <w:szCs w:val="18"/>
                <w:lang w:eastAsia="ja-JP"/>
              </w:rPr>
              <w:t>in information technology.</w:t>
            </w:r>
          </w:p>
          <w:p w:rsidR="00DE0ADB" w:rsidRPr="00DE0ADB" w:rsidRDefault="00DE0ADB" w:rsidP="00DE0ADB">
            <w:pPr>
              <w:pStyle w:val="Default"/>
              <w:spacing w:line="276" w:lineRule="auto"/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18"/>
                <w:szCs w:val="18"/>
                <w:lang w:eastAsia="ja-JP"/>
              </w:rPr>
            </w:pPr>
            <w:r w:rsidRPr="00DE0ADB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18"/>
                <w:szCs w:val="18"/>
                <w:lang w:eastAsia="ja-JP"/>
              </w:rPr>
              <w:t>College of Computer and Information science,2019</w:t>
            </w:r>
          </w:p>
          <w:p w:rsidR="00DE0ADB" w:rsidRPr="00DE0ADB" w:rsidRDefault="00DE0ADB" w:rsidP="00DE0ADB">
            <w:pPr>
              <w:pStyle w:val="Default"/>
              <w:spacing w:line="276" w:lineRule="auto"/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18"/>
                <w:szCs w:val="18"/>
                <w:lang w:eastAsia="ja-JP"/>
              </w:rPr>
            </w:pPr>
            <w:r w:rsidRPr="00DE0ADB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18"/>
                <w:szCs w:val="18"/>
                <w:lang w:eastAsia="ja-JP"/>
              </w:rPr>
              <w:t>Riyadh, Saudi Arabia.</w:t>
            </w:r>
          </w:p>
          <w:p w:rsidR="00BA56D5" w:rsidRPr="00594A6E" w:rsidRDefault="00DE0ADB" w:rsidP="00594A6E">
            <w:pPr>
              <w:pStyle w:val="Default"/>
              <w:spacing w:line="276" w:lineRule="auto"/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:kern w:val="20"/>
                <w:sz w:val="18"/>
                <w:szCs w:val="18"/>
                <w:lang w:eastAsia="ja-JP"/>
                <w14:ligatures w14:val="standardContextual"/>
              </w:rPr>
            </w:pPr>
            <w:r w:rsidRPr="00DE0ADB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18"/>
                <w:szCs w:val="18"/>
                <w:lang w:eastAsia="ja-JP"/>
              </w:rPr>
              <w:t>GPA 4.54 out of 5 (Degree of Honor)</w:t>
            </w:r>
          </w:p>
        </w:tc>
      </w:tr>
      <w:tr w:rsidR="00BA56D5" w:rsidTr="00223A5E">
        <w:tc>
          <w:tcPr>
            <w:tcW w:w="1778" w:type="dxa"/>
            <w:tcBorders>
              <w:top w:val="single" w:sz="4" w:space="0" w:color="E32D91" w:themeColor="accent1"/>
              <w:bottom w:val="single" w:sz="4" w:space="0" w:color="E32D91" w:themeColor="accent1"/>
            </w:tcBorders>
          </w:tcPr>
          <w:p w:rsidR="00BA56D5" w:rsidRDefault="008F7017">
            <w:pPr>
              <w:pStyle w:val="Heading1"/>
            </w:pPr>
            <w:r>
              <w:t>Professional Achievements</w:t>
            </w:r>
          </w:p>
        </w:tc>
        <w:tc>
          <w:tcPr>
            <w:tcW w:w="472" w:type="dxa"/>
            <w:tcBorders>
              <w:top w:val="single" w:sz="4" w:space="0" w:color="E32D91" w:themeColor="accent1"/>
              <w:bottom w:val="single" w:sz="4" w:space="0" w:color="E32D91" w:themeColor="accent1"/>
            </w:tcBorders>
          </w:tcPr>
          <w:p w:rsidR="00BA56D5" w:rsidRDefault="00BA56D5"/>
        </w:tc>
        <w:tc>
          <w:tcPr>
            <w:tcW w:w="7830" w:type="dxa"/>
            <w:tcBorders>
              <w:top w:val="single" w:sz="4" w:space="0" w:color="E32D91" w:themeColor="accent1"/>
              <w:bottom w:val="single" w:sz="4" w:space="0" w:color="E32D91" w:themeColor="accent1"/>
            </w:tcBorders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kern w:val="0"/>
                <w:sz w:val="18"/>
                <w:szCs w:val="18"/>
                <w:lang w:eastAsia="en-US"/>
                <w14:ligatures w14:val="none"/>
              </w:rPr>
              <w:id w:val="970869414"/>
              <w15:repeatingSection/>
            </w:sdtPr>
            <w:sdtEndPr>
              <w:rPr>
                <w:rFonts w:ascii="Courier New" w:eastAsia="Times New Roman" w:hAnsi="Courier New" w:cs="Courier New"/>
                <w:color w:val="auto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kern w:val="0"/>
                    <w:sz w:val="18"/>
                    <w:szCs w:val="18"/>
                    <w:lang w:eastAsia="en-US"/>
                    <w14:ligatures w14:val="none"/>
                  </w:rPr>
                  <w:id w:val="1211531560"/>
                  <w:placeholder>
                    <w:docPart w:val="8D801E25654A4BD995EFDFFC5EE135B4"/>
                  </w:placeholder>
                  <w15:repeatingSectionItem/>
                </w:sdtPr>
                <w:sdtEndPr>
                  <w:rPr>
                    <w:rFonts w:ascii="Courier New" w:eastAsia="Times New Roman" w:hAnsi="Courier New" w:cs="Courier New"/>
                    <w:color w:val="auto"/>
                  </w:rPr>
                </w:sdtEndPr>
                <w:sdtContent>
                  <w:p w:rsidR="00BA56D5" w:rsidRPr="00CA0EFB" w:rsidRDefault="00067F88">
                    <w:pPr>
                      <w:pStyle w:val="Heading2"/>
                      <w:rPr>
                        <w:sz w:val="18"/>
                        <w:szCs w:val="18"/>
                      </w:rPr>
                    </w:pPr>
                    <w:r w:rsidRPr="00CA0EFB">
                      <w:rPr>
                        <w:sz w:val="18"/>
                        <w:szCs w:val="18"/>
                      </w:rPr>
                      <w:t xml:space="preserve">king </w:t>
                    </w:r>
                    <w:r w:rsidR="00687D46" w:rsidRPr="00CA0EFB">
                      <w:rPr>
                        <w:sz w:val="18"/>
                        <w:szCs w:val="18"/>
                      </w:rPr>
                      <w:t>abdulaziz &amp; his companions foundation for giftedness &amp; creativity</w:t>
                    </w:r>
                  </w:p>
                  <w:p w:rsidR="00BA56D5" w:rsidRPr="00CA0EFB" w:rsidRDefault="003D1D6E" w:rsidP="008748A6">
                    <w:pPr>
                      <w:pStyle w:val="HTMLPreformatted"/>
                      <w:shd w:val="clear" w:color="auto" w:fill="FFFFFF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18"/>
                        <w:szCs w:val="18"/>
                        <w:lang w:eastAsia="ja-JP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18"/>
                        <w:szCs w:val="18"/>
                        <w:lang w:eastAsia="ja-JP"/>
                      </w:rPr>
                      <w:t>-</w:t>
                    </w:r>
                    <w:r w:rsidR="008748A6" w:rsidRPr="00CA0EFB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18"/>
                        <w:szCs w:val="18"/>
                        <w:lang w:eastAsia="ja-JP"/>
                      </w:rPr>
                      <w:t>Silver</w:t>
                    </w:r>
                    <w:r w:rsidR="008748A6" w:rsidRPr="00CA0EFB">
                      <w:rPr>
                        <w:rFonts w:asciiTheme="minorHAnsi" w:eastAsiaTheme="minorEastAsia" w:hAnsiTheme="minorHAnsi" w:cstheme="minorBidi" w:hint="cs"/>
                        <w:color w:val="595959" w:themeColor="text1" w:themeTint="A6"/>
                        <w:kern w:val="20"/>
                        <w:sz w:val="18"/>
                        <w:szCs w:val="18"/>
                        <w:rtl/>
                        <w:lang w:eastAsia="ja-JP"/>
                      </w:rPr>
                      <w:t xml:space="preserve"> </w:t>
                    </w:r>
                    <w:r w:rsidR="008748A6" w:rsidRPr="00CA0EFB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18"/>
                        <w:szCs w:val="18"/>
                        <w:lang w:eastAsia="ja-JP"/>
                      </w:rPr>
                      <w:t xml:space="preserve">medal in Scientific Research field at </w:t>
                    </w:r>
                    <w:r w:rsidR="00687D46" w:rsidRPr="00CA0EFB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18"/>
                        <w:szCs w:val="18"/>
                        <w:lang w:eastAsia="ja-JP"/>
                      </w:rPr>
                      <w:t xml:space="preserve">National Olympiad </w:t>
                    </w:r>
                    <w:r w:rsidR="008748A6" w:rsidRPr="00CA0EFB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18"/>
                        <w:szCs w:val="18"/>
                        <w:lang w:eastAsia="ja-JP"/>
                      </w:rPr>
                      <w:t>of</w:t>
                    </w:r>
                    <w:r w:rsidR="00687D46" w:rsidRPr="00CA0EFB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18"/>
                        <w:szCs w:val="18"/>
                        <w:lang w:eastAsia="ja-JP"/>
                      </w:rPr>
                      <w:t xml:space="preserve"> scientific </w:t>
                    </w:r>
                    <w:r w:rsidR="008748A6" w:rsidRPr="00CA0EFB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18"/>
                        <w:szCs w:val="18"/>
                        <w:lang w:eastAsia="ja-JP"/>
                      </w:rPr>
                      <w:t>innovation 2015.</w:t>
                    </w:r>
                  </w:p>
                  <w:p w:rsidR="00687D46" w:rsidRPr="00CA0EFB" w:rsidRDefault="008748A6" w:rsidP="008748A6">
                    <w:pPr>
                      <w:pStyle w:val="HTMLPreformatted"/>
                      <w:shd w:val="clear" w:color="auto" w:fill="FFFFFF"/>
                      <w:rPr>
                        <w:rFonts w:ascii="inherit" w:hAnsi="inherit"/>
                        <w:color w:val="212121"/>
                        <w:sz w:val="18"/>
                        <w:szCs w:val="18"/>
                      </w:rPr>
                    </w:pPr>
                    <w:r w:rsidRPr="00CA0EFB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18"/>
                        <w:szCs w:val="18"/>
                        <w:lang w:eastAsia="ja-JP"/>
                      </w:rPr>
                      <w:t>-Silver</w:t>
                    </w:r>
                    <w:r w:rsidRPr="00CA0EFB">
                      <w:rPr>
                        <w:rFonts w:asciiTheme="minorHAnsi" w:eastAsiaTheme="minorEastAsia" w:hAnsiTheme="minorHAnsi" w:cstheme="minorBidi" w:hint="cs"/>
                        <w:color w:val="595959" w:themeColor="text1" w:themeTint="A6"/>
                        <w:kern w:val="20"/>
                        <w:sz w:val="18"/>
                        <w:szCs w:val="18"/>
                        <w:rtl/>
                        <w:lang w:eastAsia="ja-JP"/>
                      </w:rPr>
                      <w:t xml:space="preserve"> </w:t>
                    </w:r>
                    <w:r w:rsidRPr="00CA0EFB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18"/>
                        <w:szCs w:val="18"/>
                        <w:lang w:eastAsia="ja-JP"/>
                      </w:rPr>
                      <w:t xml:space="preserve">medal in Scientific Research field at </w:t>
                    </w:r>
                    <w:r w:rsidR="00687D46" w:rsidRPr="00CA0EFB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18"/>
                        <w:szCs w:val="18"/>
                        <w:lang w:eastAsia="ja-JP"/>
                      </w:rPr>
                      <w:t xml:space="preserve">National Olympiad </w:t>
                    </w:r>
                    <w:r w:rsidRPr="00CA0EFB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18"/>
                        <w:szCs w:val="18"/>
                        <w:lang w:eastAsia="ja-JP"/>
                      </w:rPr>
                      <w:t>of scientific innovation</w:t>
                    </w:r>
                    <w:r w:rsidR="00687D46" w:rsidRPr="00CA0EFB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18"/>
                        <w:szCs w:val="18"/>
                        <w:lang w:eastAsia="ja-JP"/>
                      </w:rPr>
                      <w:t xml:space="preserve"> 2014</w:t>
                    </w:r>
                    <w:r w:rsidRPr="00CA0EFB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18"/>
                        <w:szCs w:val="18"/>
                        <w:lang w:eastAsia="ja-JP"/>
                      </w:rPr>
                      <w:t>.</w:t>
                    </w:r>
                  </w:p>
                  <w:p w:rsidR="00BA56D5" w:rsidRPr="00CA0EFB" w:rsidRDefault="008748A6" w:rsidP="008748A6">
                    <w:pPr>
                      <w:pStyle w:val="HTMLPreformatted"/>
                      <w:shd w:val="clear" w:color="auto" w:fill="FFFFFF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18"/>
                        <w:szCs w:val="18"/>
                        <w:lang w:eastAsia="ja-JP"/>
                      </w:rPr>
                    </w:pPr>
                    <w:r w:rsidRPr="00CA0EFB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18"/>
                        <w:szCs w:val="18"/>
                        <w:lang w:eastAsia="ja-JP"/>
                      </w:rPr>
                      <w:t xml:space="preserve">-Bronze medal in Scientific Research field at </w:t>
                    </w:r>
                    <w:r w:rsidR="00687D46" w:rsidRPr="00CA0EFB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18"/>
                        <w:szCs w:val="18"/>
                        <w:lang w:eastAsia="ja-JP"/>
                      </w:rPr>
                      <w:t xml:space="preserve">National Olympiad </w:t>
                    </w:r>
                    <w:r w:rsidRPr="00CA0EFB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18"/>
                        <w:szCs w:val="18"/>
                        <w:lang w:eastAsia="ja-JP"/>
                      </w:rPr>
                      <w:t xml:space="preserve">of scientific innovation </w:t>
                    </w:r>
                    <w:r w:rsidR="00687D46" w:rsidRPr="00CA0EFB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18"/>
                        <w:szCs w:val="18"/>
                        <w:lang w:eastAsia="ja-JP"/>
                      </w:rPr>
                      <w:t>2013</w:t>
                    </w:r>
                    <w:r w:rsidRPr="00CA0EFB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18"/>
                        <w:szCs w:val="18"/>
                        <w:lang w:eastAsia="ja-JP"/>
                      </w:rPr>
                      <w:t>.</w:t>
                    </w:r>
                    <w:r w:rsidR="00687D46" w:rsidRPr="00CA0EFB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18"/>
                        <w:szCs w:val="18"/>
                        <w:lang w:eastAsia="ja-JP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8"/>
                    <w:szCs w:val="18"/>
                    <w14:ligatures w14:val="none"/>
                  </w:rPr>
                  <w:id w:val="1384910237"/>
                  <w:placeholder>
                    <w:docPart w:val="8D801E25654A4BD995EFDFFC5EE135B4"/>
                  </w:placeholder>
                  <w15:repeatingSectionItem/>
                </w:sdtPr>
                <w:sdtEndPr/>
                <w:sdtContent>
                  <w:p w:rsidR="00BA56D5" w:rsidRPr="00CA0EFB" w:rsidRDefault="00ED7659">
                    <w:pPr>
                      <w:pStyle w:val="Heading2"/>
                      <w:rPr>
                        <w:sz w:val="18"/>
                        <w:szCs w:val="18"/>
                      </w:rPr>
                    </w:pPr>
                    <w:r w:rsidRPr="00CA0EFB">
                      <w:rPr>
                        <w:sz w:val="18"/>
                        <w:szCs w:val="18"/>
                      </w:rPr>
                      <w:t xml:space="preserve">the globe program </w:t>
                    </w:r>
                  </w:p>
                  <w:p w:rsidR="003A3D80" w:rsidRPr="00CA0EFB" w:rsidRDefault="003A3D80">
                    <w:pPr>
                      <w:pStyle w:val="ResumeText"/>
                      <w:rPr>
                        <w:sz w:val="18"/>
                        <w:szCs w:val="18"/>
                      </w:rPr>
                    </w:pPr>
                    <w:r w:rsidRPr="00CA0EFB">
                      <w:rPr>
                        <w:sz w:val="18"/>
                        <w:szCs w:val="18"/>
                      </w:rPr>
                      <w:t xml:space="preserve">Member of the GLOBE program 2012-2013 </w:t>
                    </w:r>
                  </w:p>
                  <w:p w:rsidR="00BA56D5" w:rsidRPr="00CA0EFB" w:rsidRDefault="003A3D80" w:rsidP="003A3D80">
                    <w:pPr>
                      <w:pStyle w:val="ResumeText"/>
                      <w:rPr>
                        <w:sz w:val="18"/>
                        <w:szCs w:val="18"/>
                      </w:rPr>
                    </w:pPr>
                    <w:r w:rsidRPr="00CA0EFB">
                      <w:rPr>
                        <w:sz w:val="18"/>
                        <w:szCs w:val="18"/>
                      </w:rPr>
                      <w:t>Member of the GLOBE program 2013-2015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8"/>
                    <w:szCs w:val="18"/>
                    <w14:ligatures w14:val="none"/>
                  </w:rPr>
                  <w:id w:val="-1240024091"/>
                  <w:placeholder>
                    <w:docPart w:val="8D801E25654A4BD995EFDFFC5EE135B4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444F57" w:rsidRPr="00CA0EFB" w:rsidRDefault="00444F57" w:rsidP="00444F57">
                    <w:pPr>
                      <w:pStyle w:val="Heading2"/>
                      <w:rPr>
                        <w:sz w:val="18"/>
                        <w:szCs w:val="18"/>
                      </w:rPr>
                    </w:pPr>
                    <w:r w:rsidRPr="00CA0EFB">
                      <w:rPr>
                        <w:sz w:val="18"/>
                        <w:szCs w:val="18"/>
                      </w:rPr>
                      <w:t>Effective Member in Student activity</w:t>
                    </w:r>
                    <w:r w:rsidRPr="00CA0EFB">
                      <w:rPr>
                        <w:rFonts w:hint="cs"/>
                        <w:sz w:val="18"/>
                        <w:szCs w:val="18"/>
                        <w:rtl/>
                      </w:rPr>
                      <w:t xml:space="preserve"> </w:t>
                    </w:r>
                    <w:r w:rsidRPr="00CA0EFB">
                      <w:rPr>
                        <w:sz w:val="18"/>
                        <w:szCs w:val="18"/>
                      </w:rPr>
                      <w:t>team</w:t>
                    </w:r>
                    <w:r w:rsidR="00552A87" w:rsidRPr="00CA0EFB">
                      <w:rPr>
                        <w:sz w:val="18"/>
                        <w:szCs w:val="18"/>
                      </w:rPr>
                      <w:t xml:space="preserve"> (2019)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/>
                    <w:bCs/>
                    <w:caps/>
                    <w:color w:val="595959" w:themeColor="text1" w:themeTint="A6"/>
                    <w:sz w:val="18"/>
                    <w:szCs w:val="18"/>
                  </w:rPr>
                  <w:id w:val="-2134013025"/>
                  <w:placeholder>
                    <w:docPart w:val="C8F11E6E3955474B84A38AE443CF1A75"/>
                  </w:placeholder>
                  <w15:repeatingSectionItem/>
                </w:sdtPr>
                <w:sdtEndPr>
                  <w:rPr>
                    <w:rFonts w:ascii="Courier New" w:eastAsia="Times New Roman" w:hAnsi="Courier New" w:cs="Courier New"/>
                    <w:b w:val="0"/>
                    <w:bCs w:val="0"/>
                    <w:caps w:val="0"/>
                    <w:color w:val="auto"/>
                  </w:rPr>
                </w:sdtEndPr>
                <w:sdtContent>
                  <w:p w:rsidR="00444F57" w:rsidRPr="00CA0EFB" w:rsidRDefault="00444F57" w:rsidP="00444F57">
                    <w:pPr>
                      <w:pStyle w:val="HTMLPreformatted"/>
                      <w:shd w:val="clear" w:color="auto" w:fill="FFFFFF"/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:kern w:val="20"/>
                        <w:sz w:val="18"/>
                        <w:szCs w:val="18"/>
                        <w:lang w:eastAsia="ja-JP"/>
                        <w14:ligatures w14:val="standardContextual"/>
                      </w:rPr>
                    </w:pPr>
                    <w:r w:rsidRPr="00CA0EFB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:kern w:val="20"/>
                        <w:sz w:val="18"/>
                        <w:szCs w:val="18"/>
                        <w:lang w:eastAsia="ja-JP"/>
                        <w14:ligatures w14:val="standardContextual"/>
                      </w:rPr>
                      <w:t xml:space="preserve">Participation in student EMPLOYMENT (2018)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/>
                    <w:bCs/>
                    <w:caps/>
                    <w:color w:val="595959" w:themeColor="text1" w:themeTint="A6"/>
                    <w:sz w:val="18"/>
                    <w:szCs w:val="18"/>
                  </w:rPr>
                  <w:id w:val="-1185435595"/>
                  <w:placeholder>
                    <w:docPart w:val="80E707E586934451B78071CFC4A07764"/>
                  </w:placeholder>
                  <w15:repeatingSectionItem/>
                </w:sdtPr>
                <w:sdtEndPr>
                  <w:rPr>
                    <w:rFonts w:ascii="Courier New" w:eastAsia="Times New Roman" w:hAnsi="Courier New" w:cs="Courier New"/>
                    <w:b w:val="0"/>
                    <w:bCs w:val="0"/>
                    <w:caps w:val="0"/>
                    <w:color w:val="auto"/>
                  </w:rPr>
                </w:sdtEndPr>
                <w:sdtContent>
                  <w:p w:rsidR="00BA56D5" w:rsidRPr="00CA0EFB" w:rsidRDefault="006D3BE2" w:rsidP="00552A87">
                    <w:pPr>
                      <w:pStyle w:val="HTMLPreformatted"/>
                      <w:shd w:val="clear" w:color="auto" w:fill="FFFFFF"/>
                      <w:rPr>
                        <w:rFonts w:ascii="inherit" w:hAnsi="inherit"/>
                        <w:color w:val="212121"/>
                        <w:sz w:val="18"/>
                        <w:szCs w:val="18"/>
                      </w:rPr>
                    </w:pPr>
                    <w:r w:rsidRPr="00CA0EFB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:kern w:val="20"/>
                        <w:sz w:val="18"/>
                        <w:szCs w:val="18"/>
                        <w:lang w:eastAsia="ja-JP"/>
                        <w14:ligatures w14:val="standardContextual"/>
                      </w:rPr>
                      <w:t xml:space="preserve">Certificate of </w:t>
                    </w:r>
                    <w:r w:rsidR="00552A87" w:rsidRPr="00CA0EFB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:kern w:val="20"/>
                        <w:sz w:val="18"/>
                        <w:szCs w:val="18"/>
                        <w:lang w:eastAsia="ja-JP"/>
                        <w14:ligatures w14:val="standardContextual"/>
                      </w:rPr>
                      <w:t xml:space="preserve">Smart </w:t>
                    </w:r>
                    <w:r w:rsidR="00BF7605" w:rsidRPr="00CA0EFB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:kern w:val="20"/>
                        <w:sz w:val="18"/>
                        <w:szCs w:val="18"/>
                        <w:lang w:eastAsia="ja-JP"/>
                        <w14:ligatures w14:val="standardContextual"/>
                      </w:rPr>
                      <w:t>SHOPPING COURSE</w:t>
                    </w:r>
                    <w:r w:rsidR="00552A87" w:rsidRPr="00CA0EFB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:kern w:val="20"/>
                        <w:sz w:val="18"/>
                        <w:szCs w:val="18"/>
                        <w:lang w:eastAsia="ja-JP"/>
                        <w14:ligatures w14:val="standardContextual"/>
                      </w:rPr>
                      <w:t xml:space="preserve"> </w:t>
                    </w:r>
                    <w:r w:rsidR="00444F57" w:rsidRPr="00CA0EFB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:kern w:val="20"/>
                        <w:sz w:val="18"/>
                        <w:szCs w:val="18"/>
                        <w:lang w:eastAsia="ja-JP"/>
                        <w14:ligatures w14:val="standardContextual"/>
                      </w:rPr>
                      <w:t xml:space="preserve">(2018) </w:t>
                    </w:r>
                  </w:p>
                </w:sdtContent>
              </w:sdt>
            </w:sdtContent>
          </w:sdt>
        </w:tc>
      </w:tr>
      <w:tr w:rsidR="00BA56D5" w:rsidTr="00223A5E">
        <w:tc>
          <w:tcPr>
            <w:tcW w:w="1778" w:type="dxa"/>
            <w:tcBorders>
              <w:top w:val="single" w:sz="4" w:space="0" w:color="E32D91" w:themeColor="accent1"/>
              <w:bottom w:val="single" w:sz="4" w:space="0" w:color="E32D91" w:themeColor="accent1"/>
            </w:tcBorders>
          </w:tcPr>
          <w:p w:rsidR="00BA56D5" w:rsidRDefault="008F7017">
            <w:pPr>
              <w:pStyle w:val="Heading1"/>
            </w:pPr>
            <w:r>
              <w:t>Skills</w:t>
            </w:r>
          </w:p>
        </w:tc>
        <w:tc>
          <w:tcPr>
            <w:tcW w:w="472" w:type="dxa"/>
            <w:tcBorders>
              <w:top w:val="single" w:sz="4" w:space="0" w:color="E32D91" w:themeColor="accent1"/>
              <w:bottom w:val="single" w:sz="4" w:space="0" w:color="E32D91" w:themeColor="accent1"/>
            </w:tcBorders>
          </w:tcPr>
          <w:p w:rsidR="00BA56D5" w:rsidRDefault="00BA56D5"/>
        </w:tc>
        <w:tc>
          <w:tcPr>
            <w:tcW w:w="7830" w:type="dxa"/>
            <w:tcBorders>
              <w:top w:val="single" w:sz="4" w:space="0" w:color="E32D91" w:themeColor="accent1"/>
              <w:bottom w:val="single" w:sz="4" w:space="0" w:color="E32D91" w:themeColor="accent1"/>
            </w:tcBorders>
          </w:tcPr>
          <w:sdt>
            <w:sdtPr>
              <w:rPr>
                <w:rFonts w:ascii="Calibri" w:eastAsiaTheme="minorHAnsi" w:hAnsi="Calibri" w:cs="Calibri"/>
                <w:color w:val="000000"/>
                <w:kern w:val="0"/>
                <w:sz w:val="24"/>
                <w:szCs w:val="24"/>
                <w:lang w:eastAsia="en-US"/>
              </w:rPr>
              <w:id w:val="-1116827610"/>
              <w15:repeatingSection/>
            </w:sdtPr>
            <w:sdtEndPr/>
            <w:sdtContent>
              <w:sdt>
                <w:sdtPr>
                  <w:rPr>
                    <w:sz w:val="18"/>
                    <w:szCs w:val="18"/>
                  </w:rPr>
                  <w:id w:val="-2006429974"/>
                  <w:placeholder>
                    <w:docPart w:val="1303AA2F38774D06A797A8C2089D5A2A"/>
                  </w:placeholder>
                  <w15:repeatingSectionItem/>
                </w:sdtPr>
                <w:sdtEndPr/>
                <w:sdtContent>
                  <w:p w:rsidR="00CA0EFB" w:rsidRPr="00DE0ADB" w:rsidRDefault="00CA0EFB" w:rsidP="00661E15">
                    <w:pPr>
                      <w:pStyle w:val="ResumeText"/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:sz w:val="18"/>
                        <w:szCs w:val="18"/>
                        <w14:ligatures w14:val="standardContextual"/>
                      </w:rPr>
                    </w:pPr>
                    <w:r w:rsidRPr="00DE0ADB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:sz w:val="18"/>
                        <w:szCs w:val="18"/>
                        <w14:ligatures w14:val="standardContextual"/>
                      </w:rPr>
                      <w:t>TECHNICAL Skills</w:t>
                    </w:r>
                  </w:p>
                  <w:p w:rsidR="00661E15" w:rsidRPr="00DE0ADB" w:rsidRDefault="00661E15" w:rsidP="00661E15">
                    <w:pPr>
                      <w:pStyle w:val="ResumeText"/>
                      <w:rPr>
                        <w:sz w:val="18"/>
                        <w:szCs w:val="18"/>
                      </w:rPr>
                    </w:pPr>
                    <w:r w:rsidRPr="00DE0ADB">
                      <w:rPr>
                        <w:sz w:val="18"/>
                        <w:szCs w:val="18"/>
                      </w:rPr>
                      <w:t>Programming Language: Java.</w:t>
                    </w:r>
                  </w:p>
                  <w:p w:rsidR="00661E15" w:rsidRPr="00DE0ADB" w:rsidRDefault="00661E15" w:rsidP="00661E15">
                    <w:pPr>
                      <w:pStyle w:val="ResumeText"/>
                      <w:rPr>
                        <w:sz w:val="18"/>
                        <w:szCs w:val="18"/>
                      </w:rPr>
                    </w:pPr>
                    <w:r w:rsidRPr="00DE0ADB">
                      <w:rPr>
                        <w:sz w:val="18"/>
                        <w:szCs w:val="18"/>
                      </w:rPr>
                      <w:t>DBMS: MySQL.</w:t>
                    </w:r>
                  </w:p>
                  <w:p w:rsidR="00661E15" w:rsidRPr="00DE0ADB" w:rsidRDefault="00661E15" w:rsidP="00661E15">
                    <w:pPr>
                      <w:pStyle w:val="ResumeText"/>
                      <w:rPr>
                        <w:sz w:val="18"/>
                        <w:szCs w:val="18"/>
                      </w:rPr>
                    </w:pPr>
                    <w:r w:rsidRPr="00DE0ADB">
                      <w:rPr>
                        <w:sz w:val="18"/>
                        <w:szCs w:val="18"/>
                      </w:rPr>
                      <w:t xml:space="preserve">Web development Language: HTML5, CSS3, </w:t>
                    </w:r>
                    <w:r w:rsidR="00B9276E" w:rsidRPr="00DE0ADB">
                      <w:rPr>
                        <w:sz w:val="18"/>
                        <w:szCs w:val="18"/>
                      </w:rPr>
                      <w:t>JavaScript, PHP</w:t>
                    </w:r>
                    <w:r w:rsidRPr="00DE0ADB">
                      <w:rPr>
                        <w:sz w:val="18"/>
                        <w:szCs w:val="18"/>
                      </w:rPr>
                      <w:t>.</w:t>
                    </w:r>
                  </w:p>
                  <w:p w:rsidR="00661E15" w:rsidRDefault="00661E15" w:rsidP="00661E15">
                    <w:pPr>
                      <w:pStyle w:val="ResumeText"/>
                      <w:rPr>
                        <w:sz w:val="18"/>
                        <w:szCs w:val="18"/>
                      </w:rPr>
                    </w:pPr>
                    <w:r w:rsidRPr="00DE0ADB">
                      <w:rPr>
                        <w:sz w:val="18"/>
                        <w:szCs w:val="18"/>
                      </w:rPr>
                      <w:t>Web Server: XAMPP</w:t>
                    </w:r>
                  </w:p>
                  <w:p w:rsidR="000F7571" w:rsidRPr="00DE0ADB" w:rsidRDefault="000F7571" w:rsidP="00661E15">
                    <w:pPr>
                      <w:pStyle w:val="ResumeTex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Web scraping and data processing.  </w:t>
                    </w:r>
                  </w:p>
                  <w:p w:rsidR="00CA0EFB" w:rsidRPr="00DE0ADB" w:rsidRDefault="00661E15" w:rsidP="00661E15">
                    <w:pPr>
                      <w:pStyle w:val="ResumeText"/>
                      <w:rPr>
                        <w:sz w:val="18"/>
                        <w:szCs w:val="18"/>
                      </w:rPr>
                    </w:pPr>
                    <w:r w:rsidRPr="00DE0ADB">
                      <w:rPr>
                        <w:sz w:val="18"/>
                        <w:szCs w:val="18"/>
                      </w:rPr>
                      <w:t>MS Office: Word, Excel, PowerPoint.</w:t>
                    </w:r>
                  </w:p>
                </w:sdtContent>
              </w:sdt>
              <w:sdt>
                <w:sdtPr>
                  <w:rPr>
                    <w:rFonts w:ascii="Calibri" w:eastAsiaTheme="minorHAnsi" w:hAnsi="Calibri" w:cs="Calibri"/>
                    <w:color w:val="000000"/>
                    <w:kern w:val="0"/>
                    <w:sz w:val="18"/>
                    <w:szCs w:val="18"/>
                    <w:lang w:eastAsia="en-US"/>
                  </w:rPr>
                  <w:id w:val="-769701029"/>
                  <w:placeholder>
                    <w:docPart w:val="F5085506C1EF408094E840CF8C0A403E"/>
                  </w:placeholder>
                  <w15:repeatingSectionItem/>
                </w:sdtPr>
                <w:sdtEndPr/>
                <w:sdtContent>
                  <w:p w:rsidR="00CA0EFB" w:rsidRPr="00DE0ADB" w:rsidRDefault="00CA0EFB" w:rsidP="00CA0EFB">
                    <w:pPr>
                      <w:pStyle w:val="ResumeText"/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:sz w:val="18"/>
                        <w:szCs w:val="18"/>
                        <w14:ligatures w14:val="standardContextual"/>
                      </w:rPr>
                    </w:pPr>
                    <w:r w:rsidRPr="00DE0ADB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:sz w:val="18"/>
                        <w:szCs w:val="18"/>
                        <w14:ligatures w14:val="standardContextual"/>
                      </w:rPr>
                      <w:t xml:space="preserve">core skill </w:t>
                    </w:r>
                  </w:p>
                  <w:p w:rsidR="00CA0EFB" w:rsidRPr="00DE0ADB" w:rsidRDefault="00CA0EFB" w:rsidP="00CA0EFB">
                    <w:pPr>
                      <w:pStyle w:val="Default"/>
                      <w:spacing w:line="276" w:lineRule="auto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18"/>
                        <w:szCs w:val="18"/>
                        <w:lang w:eastAsia="ja-JP"/>
                      </w:rPr>
                    </w:pPr>
                    <w:r w:rsidRPr="00DE0ADB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18"/>
                        <w:szCs w:val="18"/>
                        <w:lang w:eastAsia="ja-JP"/>
                      </w:rPr>
                      <w:t>Quick learner.</w:t>
                    </w:r>
                  </w:p>
                  <w:p w:rsidR="00CA0EFB" w:rsidRPr="00DE0ADB" w:rsidRDefault="00CA0EFB" w:rsidP="003D1D6E">
                    <w:pPr>
                      <w:pStyle w:val="Default"/>
                      <w:spacing w:line="276" w:lineRule="auto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18"/>
                        <w:szCs w:val="18"/>
                        <w:lang w:eastAsia="ja-JP"/>
                      </w:rPr>
                    </w:pPr>
                    <w:r w:rsidRPr="00DE0ADB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18"/>
                        <w:szCs w:val="18"/>
                        <w:lang w:eastAsia="ja-JP"/>
                      </w:rPr>
                      <w:t>Highly organized and efficient.</w:t>
                    </w:r>
                  </w:p>
                  <w:p w:rsidR="00BA56D5" w:rsidRDefault="00DE0ADB" w:rsidP="00DE0ADB">
                    <w:pPr>
                      <w:pStyle w:val="Default"/>
                      <w:spacing w:line="276" w:lineRule="auto"/>
                    </w:pPr>
                    <w:r w:rsidRPr="00DE0ADB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18"/>
                        <w:szCs w:val="18"/>
                        <w:lang w:eastAsia="ja-JP"/>
                      </w:rPr>
                      <w:t>English (</w:t>
                    </w:r>
                    <w:r w:rsidR="00CA0EFB" w:rsidRPr="00DE0ADB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18"/>
                        <w:szCs w:val="18"/>
                        <w:lang w:eastAsia="ja-JP"/>
                      </w:rPr>
                      <w:t>professional working proficiency)</w:t>
                    </w:r>
                    <w:r w:rsidRPr="00DE0ADB">
                      <w:rPr>
                        <w:sz w:val="18"/>
                        <w:szCs w:val="18"/>
                      </w:rPr>
                      <w:t xml:space="preserve"> </w:t>
                    </w:r>
                  </w:p>
                </w:sdtContent>
              </w:sdt>
            </w:sdtContent>
          </w:sdt>
        </w:tc>
      </w:tr>
      <w:tr w:rsidR="00594A6E" w:rsidTr="00223A5E">
        <w:tc>
          <w:tcPr>
            <w:tcW w:w="1778" w:type="dxa"/>
            <w:tcBorders>
              <w:top w:val="single" w:sz="4" w:space="0" w:color="E32D91" w:themeColor="accent1"/>
              <w:bottom w:val="single" w:sz="4" w:space="0" w:color="E32D91" w:themeColor="accent1"/>
            </w:tcBorders>
          </w:tcPr>
          <w:p w:rsidR="00594A6E" w:rsidRPr="00661E15" w:rsidRDefault="00594A6E" w:rsidP="00594A6E">
            <w:pPr>
              <w:pStyle w:val="Heading2"/>
              <w:rPr>
                <w:b w:val="0"/>
                <w:bCs w:val="0"/>
                <w:color w:val="B3186D" w:themeColor="accent1" w:themeShade="BF"/>
                <w:sz w:val="21"/>
                <w:szCs w:val="21"/>
                <w14:ligatures w14:val="none"/>
              </w:rPr>
            </w:pPr>
            <w:r w:rsidRPr="00661E15">
              <w:rPr>
                <w:b w:val="0"/>
                <w:bCs w:val="0"/>
                <w:color w:val="B3186D" w:themeColor="accent1" w:themeShade="BF"/>
                <w:sz w:val="21"/>
                <w:szCs w:val="21"/>
                <w14:ligatures w14:val="none"/>
              </w:rPr>
              <w:t>ACADEMIC COURSES</w:t>
            </w:r>
          </w:p>
          <w:p w:rsidR="00594A6E" w:rsidRDefault="00594A6E" w:rsidP="00594A6E">
            <w:pPr>
              <w:pStyle w:val="Heading1"/>
            </w:pPr>
          </w:p>
        </w:tc>
        <w:tc>
          <w:tcPr>
            <w:tcW w:w="472" w:type="dxa"/>
            <w:tcBorders>
              <w:top w:val="single" w:sz="4" w:space="0" w:color="E32D91" w:themeColor="accent1"/>
              <w:bottom w:val="single" w:sz="4" w:space="0" w:color="E32D91" w:themeColor="accent1"/>
            </w:tcBorders>
          </w:tcPr>
          <w:p w:rsidR="00594A6E" w:rsidRDefault="00594A6E" w:rsidP="00594A6E"/>
        </w:tc>
        <w:tc>
          <w:tcPr>
            <w:tcW w:w="7830" w:type="dxa"/>
            <w:tcBorders>
              <w:top w:val="single" w:sz="4" w:space="0" w:color="E32D91" w:themeColor="accent1"/>
              <w:bottom w:val="single" w:sz="4" w:space="0" w:color="E32D91" w:themeColor="accent1"/>
            </w:tcBorders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kern w:val="0"/>
                <w:sz w:val="18"/>
                <w:szCs w:val="18"/>
                <w:lang w:eastAsia="en-US"/>
                <w14:ligatures w14:val="none"/>
              </w:rPr>
              <w:id w:val="-691765356"/>
              <w15:repeatingSection/>
            </w:sdtPr>
            <w:sdtEndPr>
              <w:rPr>
                <w:rFonts w:ascii="Calibri" w:eastAsiaTheme="minorHAnsi" w:hAnsi="Calibri" w:cs="Calibri"/>
                <w:color w:val="000000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kern w:val="0"/>
                    <w:sz w:val="18"/>
                    <w:szCs w:val="18"/>
                    <w:lang w:eastAsia="en-US"/>
                    <w14:ligatures w14:val="none"/>
                  </w:rPr>
                  <w:id w:val="-1126388115"/>
                  <w:placeholder>
                    <w:docPart w:val="038149A9F98B47A8BCADFA6C1FC63BAA"/>
                  </w:placeholder>
                  <w15:repeatingSectionItem/>
                </w:sdtPr>
                <w:sdtEndPr>
                  <w:rPr>
                    <w:rFonts w:ascii="Calibri" w:eastAsiaTheme="minorHAnsi" w:hAnsi="Calibri" w:cs="Calibri"/>
                    <w:color w:val="000000"/>
                  </w:rPr>
                </w:sdtEndPr>
                <w:sdtContent>
                  <w:p w:rsidR="00594A6E" w:rsidRPr="00DE0ADB" w:rsidRDefault="00594A6E" w:rsidP="00594A6E">
                    <w:pPr>
                      <w:pStyle w:val="Heading2"/>
                      <w:rPr>
                        <w:sz w:val="18"/>
                        <w:szCs w:val="18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18"/>
                        <w:szCs w:val="18"/>
                      </w:rPr>
                      <w:t xml:space="preserve">-Operating system. </w:t>
                    </w:r>
                  </w:p>
                  <w:p w:rsidR="00594A6E" w:rsidRPr="00DE0ADB" w:rsidRDefault="00594A6E" w:rsidP="00594A6E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18"/>
                        <w:szCs w:val="18"/>
                        <w14:ligatures w14:val="none"/>
                      </w:rPr>
                    </w:pPr>
                    <w:r w:rsidRPr="00DE0ADB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18"/>
                        <w:szCs w:val="18"/>
                        <w14:ligatures w14:val="none"/>
                      </w:rPr>
                      <w:t>- Networks.</w:t>
                    </w:r>
                  </w:p>
                  <w:p w:rsidR="00594A6E" w:rsidRPr="00DE0ADB" w:rsidRDefault="00594A6E" w:rsidP="00594A6E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18"/>
                        <w:szCs w:val="18"/>
                        <w14:ligatures w14:val="none"/>
                      </w:rPr>
                    </w:pPr>
                    <w:r w:rsidRPr="00DE0ADB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18"/>
                        <w:szCs w:val="18"/>
                        <w14:ligatures w14:val="none"/>
                      </w:rPr>
                      <w:t>- Data structures.</w:t>
                    </w:r>
                  </w:p>
                  <w:p w:rsidR="000F7571" w:rsidRPr="000F7571" w:rsidRDefault="00594A6E" w:rsidP="000F7571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18"/>
                        <w:szCs w:val="18"/>
                        <w14:ligatures w14:val="none"/>
                      </w:rPr>
                    </w:pPr>
                    <w:r w:rsidRPr="00DE0ADB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18"/>
                        <w:szCs w:val="18"/>
                        <w14:ligatures w14:val="none"/>
                      </w:rPr>
                      <w:t>- Database management system.</w:t>
                    </w:r>
                  </w:p>
                  <w:p w:rsidR="000F7571" w:rsidRDefault="00594A6E" w:rsidP="00594A6E">
                    <w:pPr>
                      <w:pStyle w:val="Default"/>
                      <w:spacing w:line="276" w:lineRule="auto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18"/>
                        <w:szCs w:val="18"/>
                        <w:lang w:eastAsia="ja-JP"/>
                      </w:rPr>
                    </w:pPr>
                    <w:r w:rsidRPr="00594A6E"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18"/>
                        <w:szCs w:val="18"/>
                        <w:lang w:eastAsia="ja-JP"/>
                      </w:rPr>
                      <w:t>- software engineering.</w:t>
                    </w:r>
                  </w:p>
                  <w:p w:rsidR="00594A6E" w:rsidRPr="00455593" w:rsidRDefault="000F7571" w:rsidP="00594A6E">
                    <w:pPr>
                      <w:pStyle w:val="Default"/>
                      <w:spacing w:line="276" w:lineRule="auto"/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:kern w:val="20"/>
                        <w:sz w:val="20"/>
                        <w:szCs w:val="20"/>
                        <w:lang w:eastAsia="ja-JP"/>
                      </w:rPr>
                      <w:t>-Data mining.</w:t>
                    </w:r>
                  </w:p>
                </w:sdtContent>
              </w:sdt>
            </w:sdtContent>
          </w:sdt>
        </w:tc>
        <w:bookmarkStart w:id="0" w:name="_GoBack"/>
        <w:bookmarkEnd w:id="0"/>
      </w:tr>
      <w:tr w:rsidR="00594A6E" w:rsidTr="00223A5E">
        <w:tc>
          <w:tcPr>
            <w:tcW w:w="1778" w:type="dxa"/>
            <w:tcBorders>
              <w:top w:val="single" w:sz="4" w:space="0" w:color="E32D91" w:themeColor="accent1"/>
              <w:bottom w:val="nil"/>
            </w:tcBorders>
          </w:tcPr>
          <w:p w:rsidR="00594A6E" w:rsidRPr="00661E15" w:rsidRDefault="00594A6E" w:rsidP="00594A6E">
            <w:pPr>
              <w:pStyle w:val="Heading2"/>
              <w:jc w:val="right"/>
              <w:rPr>
                <w:b w:val="0"/>
                <w:bCs w:val="0"/>
                <w:color w:val="B3186D" w:themeColor="accent1" w:themeShade="BF"/>
                <w:sz w:val="21"/>
                <w:szCs w:val="21"/>
                <w14:ligatures w14:val="none"/>
              </w:rPr>
            </w:pPr>
            <w:r>
              <w:rPr>
                <w:b w:val="0"/>
                <w:bCs w:val="0"/>
                <w:color w:val="B3186D" w:themeColor="accent1" w:themeShade="BF"/>
                <w:sz w:val="21"/>
                <w:szCs w:val="21"/>
                <w14:ligatures w14:val="none"/>
              </w:rPr>
              <w:t xml:space="preserve">objective </w:t>
            </w:r>
          </w:p>
          <w:p w:rsidR="00594A6E" w:rsidRDefault="00594A6E" w:rsidP="00594A6E">
            <w:pPr>
              <w:pStyle w:val="Heading1"/>
            </w:pPr>
          </w:p>
        </w:tc>
        <w:tc>
          <w:tcPr>
            <w:tcW w:w="472" w:type="dxa"/>
            <w:tcBorders>
              <w:top w:val="single" w:sz="4" w:space="0" w:color="E32D91" w:themeColor="accent1"/>
              <w:bottom w:val="nil"/>
            </w:tcBorders>
          </w:tcPr>
          <w:p w:rsidR="00594A6E" w:rsidRDefault="00594A6E" w:rsidP="00594A6E"/>
        </w:tc>
        <w:tc>
          <w:tcPr>
            <w:tcW w:w="7830" w:type="dxa"/>
            <w:tcBorders>
              <w:top w:val="single" w:sz="4" w:space="0" w:color="E32D91" w:themeColor="accent1"/>
              <w:bottom w:val="nil"/>
            </w:tcBorders>
          </w:tcPr>
          <w:p w:rsidR="00594A6E" w:rsidRPr="00CA0EFB" w:rsidRDefault="00594A6E" w:rsidP="00594A6E">
            <w:pPr>
              <w:rPr>
                <w:sz w:val="18"/>
                <w:szCs w:val="18"/>
              </w:rPr>
            </w:pPr>
            <w:r w:rsidRPr="00CA0EFB">
              <w:rPr>
                <w:sz w:val="18"/>
                <w:szCs w:val="18"/>
              </w:rPr>
              <w:t>Information technology interested in technology and learn new technical skills. Seeking a challenging career where I can utilize my personal and technical skills, enhance my knowledge and improve my skills by providing innovative and unique solutions to solve problems and make decisions.</w:t>
            </w:r>
          </w:p>
        </w:tc>
      </w:tr>
    </w:tbl>
    <w:p w:rsidR="00BA56D5" w:rsidRDefault="00BA56D5"/>
    <w:sectPr w:rsidR="00BA56D5" w:rsidSect="00DE0ADB">
      <w:footerReference w:type="default" r:id="rId10"/>
      <w:pgSz w:w="12240" w:h="15840" w:code="1"/>
      <w:pgMar w:top="630" w:right="1080" w:bottom="81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B7C" w:rsidRDefault="00BC1B7C">
      <w:pPr>
        <w:spacing w:before="0" w:after="0" w:line="240" w:lineRule="auto"/>
      </w:pPr>
      <w:r>
        <w:separator/>
      </w:r>
    </w:p>
  </w:endnote>
  <w:endnote w:type="continuationSeparator" w:id="0">
    <w:p w:rsidR="00BC1B7C" w:rsidRDefault="00BC1B7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PlainTable4"/>
      <w:tblW w:w="0" w:type="auto"/>
      <w:tblLook w:val="04A0" w:firstRow="1" w:lastRow="0" w:firstColumn="1" w:lastColumn="0" w:noHBand="0" w:noVBand="1"/>
      <w:tblDescription w:val="Footer table"/>
    </w:tblPr>
    <w:tblGrid>
      <w:gridCol w:w="5035"/>
      <w:gridCol w:w="5045"/>
    </w:tblGrid>
    <w:tr w:rsidR="00BA56D5" w:rsidTr="000766D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48" w:type="dxa"/>
        </w:tcPr>
        <w:p w:rsidR="00BA56D5" w:rsidRDefault="008F7017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884710970"/>
          <w:placeholder>
            <w:docPart w:val="20EAFFCE36AD4DEA9268C2787BEEAD7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BA56D5" w:rsidRDefault="00C6646D">
              <w:pPr>
                <w:pStyle w:val="Footer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pPr>
              <w:r>
                <w:t>Arwa Ibrahim Al-huwaimel</w:t>
              </w:r>
            </w:p>
          </w:tc>
        </w:sdtContent>
      </w:sdt>
    </w:tr>
  </w:tbl>
  <w:p w:rsidR="00BA56D5" w:rsidRDefault="00BA56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B7C" w:rsidRDefault="00BC1B7C">
      <w:pPr>
        <w:spacing w:before="0" w:after="0" w:line="240" w:lineRule="auto"/>
      </w:pPr>
      <w:r>
        <w:separator/>
      </w:r>
    </w:p>
  </w:footnote>
  <w:footnote w:type="continuationSeparator" w:id="0">
    <w:p w:rsidR="00BC1B7C" w:rsidRDefault="00BC1B7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67"/>
    <w:rsid w:val="00067F88"/>
    <w:rsid w:val="000766D2"/>
    <w:rsid w:val="000F7571"/>
    <w:rsid w:val="00223A5E"/>
    <w:rsid w:val="00227510"/>
    <w:rsid w:val="002615AD"/>
    <w:rsid w:val="00305C60"/>
    <w:rsid w:val="003A3D80"/>
    <w:rsid w:val="003D1D6E"/>
    <w:rsid w:val="00444F57"/>
    <w:rsid w:val="00455593"/>
    <w:rsid w:val="00552A87"/>
    <w:rsid w:val="005868A2"/>
    <w:rsid w:val="00594A6E"/>
    <w:rsid w:val="00640330"/>
    <w:rsid w:val="00661E15"/>
    <w:rsid w:val="00687D46"/>
    <w:rsid w:val="006C19AC"/>
    <w:rsid w:val="006C22A0"/>
    <w:rsid w:val="006D3BE2"/>
    <w:rsid w:val="006F0F86"/>
    <w:rsid w:val="00730267"/>
    <w:rsid w:val="008748A6"/>
    <w:rsid w:val="008F7017"/>
    <w:rsid w:val="00984070"/>
    <w:rsid w:val="009F0FAA"/>
    <w:rsid w:val="00AA1FCA"/>
    <w:rsid w:val="00AF7BB1"/>
    <w:rsid w:val="00B9276E"/>
    <w:rsid w:val="00BA56D5"/>
    <w:rsid w:val="00BB502E"/>
    <w:rsid w:val="00BC1B7C"/>
    <w:rsid w:val="00BF7605"/>
    <w:rsid w:val="00C6646D"/>
    <w:rsid w:val="00CA0EFB"/>
    <w:rsid w:val="00D15D9D"/>
    <w:rsid w:val="00DE0ADB"/>
    <w:rsid w:val="00ED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C4684"/>
  <w15:chartTrackingRefBased/>
  <w15:docId w15:val="{111C6D6E-C10D-41A8-B1FB-75413662D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66D2"/>
    <w:rPr>
      <w:kern w:val="20"/>
    </w:rPr>
  </w:style>
  <w:style w:type="paragraph" w:styleId="Heading1">
    <w:name w:val="heading 1"/>
    <w:basedOn w:val="Normal"/>
    <w:next w:val="Normal"/>
    <w:unhideWhenUsed/>
    <w:qFormat/>
    <w:rsid w:val="000766D2"/>
    <w:pPr>
      <w:jc w:val="right"/>
      <w:outlineLvl w:val="0"/>
    </w:pPr>
    <w:rPr>
      <w:rFonts w:asciiTheme="majorHAnsi" w:eastAsiaTheme="majorEastAsia" w:hAnsiTheme="majorHAnsi" w:cstheme="majorBidi"/>
      <w:caps/>
      <w:color w:val="B3186D" w:themeColor="accent1" w:themeShade="BF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32D91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32D91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7104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104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E32D91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E32D91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77104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77104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E32D91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E32D91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sid w:val="000766D2"/>
    <w:rPr>
      <w:color w:val="B3186D" w:themeColor="accent1" w:themeShade="BF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0766D2"/>
    <w:pPr>
      <w:pBdr>
        <w:top w:val="single" w:sz="4" w:space="4" w:color="B3186D" w:themeColor="accent1" w:themeShade="BF"/>
        <w:left w:val="single" w:sz="4" w:space="6" w:color="B3186D" w:themeColor="accent1" w:themeShade="BF"/>
        <w:bottom w:val="single" w:sz="4" w:space="4" w:color="B3186D" w:themeColor="accent1" w:themeShade="BF"/>
        <w:right w:val="single" w:sz="4" w:space="6" w:color="B3186D" w:themeColor="accent1" w:themeShade="BF"/>
      </w:pBdr>
      <w:shd w:val="clear" w:color="auto" w:fill="B3186D" w:themeFill="accent1" w:themeFillShade="BF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table" w:styleId="PlainTable4">
    <w:name w:val="Plain Table 4"/>
    <w:basedOn w:val="TableNormal"/>
    <w:uiPriority w:val="43"/>
    <w:rsid w:val="000766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455593"/>
    <w:pPr>
      <w:autoSpaceDE w:val="0"/>
      <w:autoSpaceDN w:val="0"/>
      <w:adjustRightInd w:val="0"/>
      <w:spacing w:before="0"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7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kern w:val="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7D46"/>
    <w:rPr>
      <w:rFonts w:ascii="Courier New" w:eastAsia="Times New Roman" w:hAnsi="Courier New" w:cs="Courier New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3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10\AppData\Roaming\Microsoft\Templates\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39273E52566425AA5D33AAD203FE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3DB06-9EBF-4C46-9D21-7DCF645A7383}"/>
      </w:docPartPr>
      <w:docPartBody>
        <w:p w:rsidR="0026332A" w:rsidRDefault="00E73507">
          <w:pPr>
            <w:pStyle w:val="B39273E52566425AA5D33AAD203FE76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D801E25654A4BD995EFDFFC5EE13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B375E-2BCE-4B34-948A-8CADB2946BE9}"/>
      </w:docPartPr>
      <w:docPartBody>
        <w:p w:rsidR="0026332A" w:rsidRDefault="00E73507">
          <w:pPr>
            <w:pStyle w:val="8D801E25654A4BD995EFDFFC5EE135B4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1303AA2F38774D06A797A8C2089D5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AF4B8-F556-4002-B520-9DB8478FC5AC}"/>
      </w:docPartPr>
      <w:docPartBody>
        <w:p w:rsidR="0026332A" w:rsidRDefault="00E73507">
          <w:pPr>
            <w:pStyle w:val="1303AA2F38774D06A797A8C2089D5A2A"/>
          </w:pPr>
          <w:r>
            <w:t>[Professional or technical skills]</w:t>
          </w:r>
        </w:p>
      </w:docPartBody>
    </w:docPart>
    <w:docPart>
      <w:docPartPr>
        <w:name w:val="20EAFFCE36AD4DEA9268C2787BEEA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692FB-8549-4664-8B68-FB65F048FE9C}"/>
      </w:docPartPr>
      <w:docPartBody>
        <w:p w:rsidR="0026332A" w:rsidRDefault="00E73507">
          <w:pPr>
            <w:pStyle w:val="20EAFFCE36AD4DEA9268C2787BEEAD7A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C8F11E6E3955474B84A38AE443CF1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928CE-4A69-4C73-A867-3D4CCDBD0B9B}"/>
      </w:docPartPr>
      <w:docPartBody>
        <w:p w:rsidR="007E2742" w:rsidRDefault="0026332A" w:rsidP="0026332A">
          <w:pPr>
            <w:pStyle w:val="C8F11E6E3955474B84A38AE443CF1A75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80E707E586934451B78071CFC4A07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71001-7E60-4C74-B78D-BE8EF36D9244}"/>
      </w:docPartPr>
      <w:docPartBody>
        <w:p w:rsidR="007E2742" w:rsidRDefault="0026332A" w:rsidP="0026332A">
          <w:pPr>
            <w:pStyle w:val="80E707E586934451B78071CFC4A07764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F5085506C1EF408094E840CF8C0A4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9F2D6-0C4D-4B9F-B6EE-A1BE1348E3A8}"/>
      </w:docPartPr>
      <w:docPartBody>
        <w:p w:rsidR="006E03E7" w:rsidRDefault="007E2742" w:rsidP="007E2742">
          <w:pPr>
            <w:pStyle w:val="F5085506C1EF408094E840CF8C0A403E"/>
          </w:pPr>
          <w:r>
            <w:t>[Professional or technical skills]</w:t>
          </w:r>
        </w:p>
      </w:docPartBody>
    </w:docPart>
    <w:docPart>
      <w:docPartPr>
        <w:name w:val="038149A9F98B47A8BCADFA6C1FC63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4EF21-FCA0-4E53-A1B5-35E65DB19C1B}"/>
      </w:docPartPr>
      <w:docPartBody>
        <w:p w:rsidR="006E03E7" w:rsidRDefault="007E2742" w:rsidP="007E2742">
          <w:pPr>
            <w:pStyle w:val="038149A9F98B47A8BCADFA6C1FC63BA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12"/>
    <w:rsid w:val="0026332A"/>
    <w:rsid w:val="002B0DC7"/>
    <w:rsid w:val="005664F2"/>
    <w:rsid w:val="005840BF"/>
    <w:rsid w:val="00625BFE"/>
    <w:rsid w:val="00645AD8"/>
    <w:rsid w:val="006E03E7"/>
    <w:rsid w:val="007E2742"/>
    <w:rsid w:val="00DD2C12"/>
    <w:rsid w:val="00E7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5609F222BB4DEFB79EFBE8315EB4B5">
    <w:name w:val="FE5609F222BB4DEFB79EFBE8315EB4B5"/>
  </w:style>
  <w:style w:type="paragraph" w:customStyle="1" w:styleId="EE8BF366B8BB4419BD60B67AA823A0DF">
    <w:name w:val="EE8BF366B8BB4419BD60B67AA823A0DF"/>
  </w:style>
  <w:style w:type="paragraph" w:customStyle="1" w:styleId="01FA294BE60F4916AA03CC595F941F5F">
    <w:name w:val="01FA294BE60F4916AA03CC595F941F5F"/>
  </w:style>
  <w:style w:type="paragraph" w:customStyle="1" w:styleId="BA5A060943FB491BAF2C6E094B991448">
    <w:name w:val="BA5A060943FB491BAF2C6E094B991448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5B1E79D987B54869A1C7F2D277F257AE">
    <w:name w:val="5B1E79D987B54869A1C7F2D277F257AE"/>
  </w:style>
  <w:style w:type="character" w:styleId="PlaceholderText">
    <w:name w:val="Placeholder Text"/>
    <w:basedOn w:val="DefaultParagraphFont"/>
    <w:uiPriority w:val="99"/>
    <w:semiHidden/>
    <w:rsid w:val="007E2742"/>
    <w:rPr>
      <w:color w:val="808080"/>
    </w:rPr>
  </w:style>
  <w:style w:type="paragraph" w:customStyle="1" w:styleId="B39273E52566425AA5D33AAD203FE765">
    <w:name w:val="B39273E52566425AA5D33AAD203FE765"/>
  </w:style>
  <w:style w:type="paragraph" w:customStyle="1" w:styleId="E07021E80A154CCD898AF15109030360">
    <w:name w:val="E07021E80A154CCD898AF15109030360"/>
  </w:style>
  <w:style w:type="paragraph" w:customStyle="1" w:styleId="8D801E25654A4BD995EFDFFC5EE135B4">
    <w:name w:val="8D801E25654A4BD995EFDFFC5EE135B4"/>
  </w:style>
  <w:style w:type="paragraph" w:customStyle="1" w:styleId="9EAE27ACC9E1406F969677BD03C7ADB3">
    <w:name w:val="9EAE27ACC9E1406F969677BD03C7ADB3"/>
  </w:style>
  <w:style w:type="paragraph" w:customStyle="1" w:styleId="7599EE6DA08C461CAF79C749BD355DA8">
    <w:name w:val="7599EE6DA08C461CAF79C749BD355DA8"/>
  </w:style>
  <w:style w:type="paragraph" w:customStyle="1" w:styleId="1303AA2F38774D06A797A8C2089D5A2A">
    <w:name w:val="1303AA2F38774D06A797A8C2089D5A2A"/>
  </w:style>
  <w:style w:type="paragraph" w:customStyle="1" w:styleId="4A8ED26E1D414952A6278DD0B702CAD9">
    <w:name w:val="4A8ED26E1D414952A6278DD0B702CAD9"/>
  </w:style>
  <w:style w:type="paragraph" w:customStyle="1" w:styleId="597980435E344E0686F285DA8F199C27">
    <w:name w:val="597980435E344E0686F285DA8F199C27"/>
  </w:style>
  <w:style w:type="paragraph" w:customStyle="1" w:styleId="CF12911F5DE24DD2880C359491609BE7">
    <w:name w:val="CF12911F5DE24DD2880C359491609BE7"/>
  </w:style>
  <w:style w:type="paragraph" w:customStyle="1" w:styleId="E53F5809722E4689B486242C799D5DE8">
    <w:name w:val="E53F5809722E4689B486242C799D5DE8"/>
  </w:style>
  <w:style w:type="paragraph" w:customStyle="1" w:styleId="20EAFFCE36AD4DEA9268C2787BEEAD7A">
    <w:name w:val="20EAFFCE36AD4DEA9268C2787BEEAD7A"/>
  </w:style>
  <w:style w:type="paragraph" w:customStyle="1" w:styleId="E0CE9065297C4965B71F6D226AC9CCD9">
    <w:name w:val="E0CE9065297C4965B71F6D226AC9CCD9"/>
  </w:style>
  <w:style w:type="paragraph" w:customStyle="1" w:styleId="1C4CFD28BD204BFC9E5E8C157A9AF9E4">
    <w:name w:val="1C4CFD28BD204BFC9E5E8C157A9AF9E4"/>
  </w:style>
  <w:style w:type="paragraph" w:customStyle="1" w:styleId="DA9C95A626CA4725A8D45649B3AEE7DB">
    <w:name w:val="DA9C95A626CA4725A8D45649B3AEE7DB"/>
  </w:style>
  <w:style w:type="paragraph" w:customStyle="1" w:styleId="850A2D78C1A74B36A79C5BF83D27B59F">
    <w:name w:val="850A2D78C1A74B36A79C5BF83D27B59F"/>
    <w:rsid w:val="00DD2C12"/>
  </w:style>
  <w:style w:type="paragraph" w:customStyle="1" w:styleId="B2FEF16C3A724003B2E58FC086D342EF">
    <w:name w:val="B2FEF16C3A724003B2E58FC086D342EF"/>
    <w:rsid w:val="00DD2C12"/>
  </w:style>
  <w:style w:type="paragraph" w:customStyle="1" w:styleId="C8F11E6E3955474B84A38AE443CF1A75">
    <w:name w:val="C8F11E6E3955474B84A38AE443CF1A75"/>
    <w:rsid w:val="0026332A"/>
  </w:style>
  <w:style w:type="paragraph" w:customStyle="1" w:styleId="80E707E586934451B78071CFC4A07764">
    <w:name w:val="80E707E586934451B78071CFC4A07764"/>
    <w:rsid w:val="0026332A"/>
  </w:style>
  <w:style w:type="paragraph" w:customStyle="1" w:styleId="4109F901804A4FA8A6672B14AA4FEF35">
    <w:name w:val="4109F901804A4FA8A6672B14AA4FEF35"/>
    <w:rsid w:val="0026332A"/>
  </w:style>
  <w:style w:type="paragraph" w:customStyle="1" w:styleId="F5085506C1EF408094E840CF8C0A403E">
    <w:name w:val="F5085506C1EF408094E840CF8C0A403E"/>
    <w:rsid w:val="007E2742"/>
  </w:style>
  <w:style w:type="paragraph" w:customStyle="1" w:styleId="F828E46C67144427B5DFCCB0C1A266D7">
    <w:name w:val="F828E46C67144427B5DFCCB0C1A266D7"/>
    <w:rsid w:val="007E2742"/>
  </w:style>
  <w:style w:type="paragraph" w:customStyle="1" w:styleId="3AB94787985E4C6EAF4CD8DB51C5106C">
    <w:name w:val="3AB94787985E4C6EAF4CD8DB51C5106C"/>
    <w:rsid w:val="007E2742"/>
  </w:style>
  <w:style w:type="paragraph" w:customStyle="1" w:styleId="F001258F04D7424CAAEB66790F63A1E4">
    <w:name w:val="F001258F04D7424CAAEB66790F63A1E4"/>
    <w:rsid w:val="007E2742"/>
  </w:style>
  <w:style w:type="paragraph" w:customStyle="1" w:styleId="8884A16A437840D29BC26739201E5EA4">
    <w:name w:val="8884A16A437840D29BC26739201E5EA4"/>
    <w:rsid w:val="007E2742"/>
  </w:style>
  <w:style w:type="paragraph" w:customStyle="1" w:styleId="FA47F1FCF66E43D9A41A9B3752030094">
    <w:name w:val="FA47F1FCF66E43D9A41A9B3752030094"/>
    <w:rsid w:val="007E2742"/>
  </w:style>
  <w:style w:type="paragraph" w:customStyle="1" w:styleId="719D75F4D609421E85A35FC381FDEDF9">
    <w:name w:val="719D75F4D609421E85A35FC381FDEDF9"/>
    <w:rsid w:val="007E2742"/>
  </w:style>
  <w:style w:type="paragraph" w:customStyle="1" w:styleId="C26A45B0A1FB4CB1A27A44A3C4106CBF">
    <w:name w:val="C26A45B0A1FB4CB1A27A44A3C4106CBF"/>
    <w:rsid w:val="007E2742"/>
  </w:style>
  <w:style w:type="paragraph" w:customStyle="1" w:styleId="AD4DA0B02D554D5CB0A96199655CD1D3">
    <w:name w:val="AD4DA0B02D554D5CB0A96199655CD1D3"/>
    <w:rsid w:val="007E2742"/>
  </w:style>
  <w:style w:type="paragraph" w:customStyle="1" w:styleId="27693BF8B3D74CD8B02B5F03BB07E4CE">
    <w:name w:val="27693BF8B3D74CD8B02B5F03BB07E4CE"/>
    <w:rsid w:val="007E2742"/>
  </w:style>
  <w:style w:type="paragraph" w:customStyle="1" w:styleId="56651DA5D3DA485EB634DEFF4BC8AF90">
    <w:name w:val="56651DA5D3DA485EB634DEFF4BC8AF90"/>
    <w:rsid w:val="007E2742"/>
  </w:style>
  <w:style w:type="paragraph" w:customStyle="1" w:styleId="93957873818E4A6CB91A8C5D92F921D6">
    <w:name w:val="93957873818E4A6CB91A8C5D92F921D6"/>
    <w:rsid w:val="007E2742"/>
  </w:style>
  <w:style w:type="paragraph" w:customStyle="1" w:styleId="10B5BEBF705C44A9AEF12E37287D1647">
    <w:name w:val="10B5BEBF705C44A9AEF12E37287D1647"/>
    <w:rsid w:val="007E2742"/>
  </w:style>
  <w:style w:type="paragraph" w:customStyle="1" w:styleId="0D1323D5F9D347F7989BAB1DACA953A7">
    <w:name w:val="0D1323D5F9D347F7989BAB1DACA953A7"/>
    <w:rsid w:val="007E2742"/>
  </w:style>
  <w:style w:type="paragraph" w:customStyle="1" w:styleId="6AD24A01929045239F2427946BE4ACED">
    <w:name w:val="6AD24A01929045239F2427946BE4ACED"/>
    <w:rsid w:val="007E2742"/>
  </w:style>
  <w:style w:type="paragraph" w:customStyle="1" w:styleId="AC97BA28147647B3954AD8CE10BE005E">
    <w:name w:val="AC97BA28147647B3954AD8CE10BE005E"/>
    <w:rsid w:val="007E2742"/>
  </w:style>
  <w:style w:type="paragraph" w:customStyle="1" w:styleId="A1E018C7330C4748A6D548329D111635">
    <w:name w:val="A1E018C7330C4748A6D548329D111635"/>
    <w:rsid w:val="007E2742"/>
  </w:style>
  <w:style w:type="paragraph" w:customStyle="1" w:styleId="D6DA544CFE364C0D8C96C1D16B559B8E">
    <w:name w:val="D6DA544CFE364C0D8C96C1D16B559B8E"/>
    <w:rsid w:val="007E2742"/>
  </w:style>
  <w:style w:type="paragraph" w:customStyle="1" w:styleId="5A5070E980A14C93A82949B9EC9B5DF2">
    <w:name w:val="5A5070E980A14C93A82949B9EC9B5DF2"/>
    <w:rsid w:val="007E2742"/>
  </w:style>
  <w:style w:type="paragraph" w:customStyle="1" w:styleId="5FF629AC08BE4DB08F027AAF91727179">
    <w:name w:val="5FF629AC08BE4DB08F027AAF91727179"/>
    <w:rsid w:val="007E2742"/>
  </w:style>
  <w:style w:type="paragraph" w:customStyle="1" w:styleId="AB7D984406A64E19AD5380F772917ABE">
    <w:name w:val="AB7D984406A64E19AD5380F772917ABE"/>
    <w:rsid w:val="007E2742"/>
  </w:style>
  <w:style w:type="paragraph" w:customStyle="1" w:styleId="60002BF2EEA54B848C6F84CFA74156CB">
    <w:name w:val="60002BF2EEA54B848C6F84CFA74156CB"/>
    <w:rsid w:val="007E2742"/>
  </w:style>
  <w:style w:type="paragraph" w:customStyle="1" w:styleId="038149A9F98B47A8BCADFA6C1FC63BAA">
    <w:name w:val="038149A9F98B47A8BCADFA6C1FC63BAA"/>
    <w:rsid w:val="007E2742"/>
  </w:style>
  <w:style w:type="paragraph" w:customStyle="1" w:styleId="56E412A6C68247EEA13A8443D59F1F29">
    <w:name w:val="56E412A6C68247EEA13A8443D59F1F29"/>
    <w:rsid w:val="007E27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</Template>
  <TotalTime>13151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Arwa Ibrahim Al-huwaimel</dc:creator>
  <cp:lastModifiedBy>اروى</cp:lastModifiedBy>
  <cp:revision>7</cp:revision>
  <dcterms:created xsi:type="dcterms:W3CDTF">2018-12-26T05:07:00Z</dcterms:created>
  <dcterms:modified xsi:type="dcterms:W3CDTF">2020-01-08T12:48:00Z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